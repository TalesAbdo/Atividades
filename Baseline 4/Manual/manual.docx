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2D2964" w:rsidRDefault="008946E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-6562</wp:posOffset>
                </wp:positionH>
                <wp:positionV relativeFrom="paragraph">
                  <wp:posOffset>273685</wp:posOffset>
                </wp:positionV>
                <wp:extent cx="6118860" cy="6118860"/>
                <wp:effectExtent l="0" t="0" r="0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roxinh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611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Start w:id="0" w:name="_GoBack"/>
        <w:p w:rsidR="002D2964" w:rsidRDefault="00C76F3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wp:positionH relativeFrom="margin">
                      <wp:posOffset>6327140</wp:posOffset>
                    </wp:positionH>
                    <wp:positionV relativeFrom="margin">
                      <wp:posOffset>6472555</wp:posOffset>
                    </wp:positionV>
                    <wp:extent cx="128270" cy="2823210"/>
                    <wp:effectExtent l="0" t="0" r="8890" b="889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F7CAC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F938FCA" id="Retângulo 9" o:spid="_x0000_s1026" style="position:absolute;margin-left:498.2pt;margin-top:509.65pt;width:10.1pt;height:222.3pt;z-index:25167257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" fillcolor="#f7cac9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0332AB" w:rsidP="006C39E4">
                                <w:pPr>
                                  <w:pStyle w:val="Subttulo"/>
                                  <w:jc w:val="center"/>
                                  <w:rPr>
                                    <w:b/>
                                    <w:color w:val="92A8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92A8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B12">
                                      <w:rPr>
                                        <w:b/>
                                        <w:color w:val="92A8D1"/>
                                        <w:sz w:val="40"/>
                                        <w:szCs w:val="40"/>
                                      </w:rPr>
                                      <w:t>Introdução ao software Calculadora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2D2964" w:rsidRPr="00C375D2" w:rsidRDefault="000332AB" w:rsidP="006C39E4">
                          <w:pPr>
                            <w:pStyle w:val="Subttulo"/>
                            <w:jc w:val="center"/>
                            <w:rPr>
                              <w:b/>
                              <w:color w:val="92A8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92A8D1"/>
                                <w:sz w:val="40"/>
                                <w:szCs w:val="40"/>
                              </w:r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5B12">
                                <w:rPr>
                                  <w:b/>
                                  <w:color w:val="92A8D1"/>
                                  <w:sz w:val="40"/>
                                  <w:szCs w:val="40"/>
                                </w:rPr>
                                <w:t>Introdução ao software Calculadora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0332AB" w:rsidP="006C39E4">
                                <w:pPr>
                                  <w:pStyle w:val="Ttulo"/>
                                  <w:jc w:val="center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39E4">
                                      <w:rPr>
                                        <w:sz w:val="60"/>
                                        <w:szCs w:val="60"/>
                                      </w:rPr>
                                      <w:t xml:space="preserve">  </w:t>
                                    </w:r>
                                    <w:r w:rsidR="00B27B09">
                                      <w:rPr>
                                        <w:sz w:val="60"/>
                                        <w:szCs w:val="60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" filled="f" stroked="f">
                    <v:textbox>
                      <w:txbxContent>
                        <w:p w:rsidR="002D2964" w:rsidRPr="00C375D2" w:rsidRDefault="000332AB" w:rsidP="006C39E4">
                          <w:pPr>
                            <w:pStyle w:val="Ttulo"/>
                            <w:jc w:val="center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C39E4">
                                <w:rPr>
                                  <w:sz w:val="60"/>
                                  <w:szCs w:val="60"/>
                                </w:rPr>
                                <w:t xml:space="preserve">  </w:t>
                              </w:r>
                              <w:r w:rsidR="00B27B09">
                                <w:rPr>
                                  <w:sz w:val="60"/>
                                  <w:szCs w:val="60"/>
                                </w:rPr>
                                <w:t>Manual do usuário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06CFF7A"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829791"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Default="002D296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I1PJ&#10;v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2D2964" w:rsidRDefault="002D29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sz w:val="56"/>
            </w:rPr>
            <w:br w:type="page"/>
          </w:r>
        </w:p>
      </w:sdtContent>
    </w:sdt>
    <w:bookmarkEnd w:id="0"/>
    <w:p w:rsidR="002D2964" w:rsidRPr="00C375D2" w:rsidRDefault="00DC0930">
      <w:pPr>
        <w:pStyle w:val="Ttulo"/>
        <w:rPr>
          <w:rFonts w:ascii="Comic Sans MS" w:hAnsi="Comic Sans MS" w:cs="Aharoni"/>
        </w:rPr>
      </w:pPr>
      <w:r>
        <w:rPr>
          <w:rFonts w:ascii="Comic Sans MS" w:hAnsi="Comic Sans MS" w:cs="Aharoni"/>
        </w:rPr>
        <w:lastRenderedPageBreak/>
        <w:t>Manual do usuário</w:t>
      </w:r>
    </w:p>
    <w:bookmarkStart w:id="1" w:name="_Toc452544387"/>
    <w:p w:rsidR="0086471F" w:rsidRDefault="00800F9C" w:rsidP="00145B12">
      <w:pPr>
        <w:pStyle w:val="Ttulo1"/>
        <w:rPr>
          <w:rFonts w:ascii="Comic Sans MS" w:hAnsi="Comic Sans MS"/>
        </w:rPr>
      </w:pPr>
      <w:r w:rsidRPr="0086471F">
        <w:rPr>
          <w:noProof/>
          <w:color w:val="F7CAC9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02230C74" wp14:editId="15A16D80">
                <wp:simplePos x="0" y="0"/>
                <wp:positionH relativeFrom="margin">
                  <wp:posOffset>4422833</wp:posOffset>
                </wp:positionH>
                <wp:positionV relativeFrom="margin">
                  <wp:posOffset>-229870</wp:posOffset>
                </wp:positionV>
                <wp:extent cx="2032516" cy="9689465"/>
                <wp:effectExtent l="0" t="0" r="6350" b="698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516" cy="9689465"/>
                          <a:chOff x="-125677" y="0"/>
                          <a:chExt cx="2049727" cy="969009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-117589" y="6298058"/>
                            <a:ext cx="2034538" cy="3392041"/>
                          </a:xfrm>
                          <a:prstGeom prst="rect">
                            <a:avLst/>
                          </a:prstGeom>
                          <a:solidFill>
                            <a:srgbClr val="F7C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-125677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9" y="246184"/>
                            <a:ext cx="1878611" cy="921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964" w:rsidRPr="00C375D2" w:rsidRDefault="00800F9C" w:rsidP="00C375D2">
                              <w:pPr>
                                <w:pStyle w:val="Subttulo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  <w:t>Instruções rápidas e fáceis</w:t>
                              </w:r>
                            </w:p>
                            <w:p w:rsidR="00C375D2" w:rsidRPr="00C375D2" w:rsidRDefault="00C375D2" w:rsidP="00C375D2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  <w:t>Tutorial passo a passo detalhado para aprender a usar o software calculadora sem problemas e aproveitar ao máximo a ferramenta.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30C74" id="Grupo 14" o:spid="_x0000_s1029" style="position:absolute;margin-left:348.25pt;margin-top:-18.1pt;width:160.05pt;height:762.95pt;z-index:251676672;mso-wrap-distance-left:14.4pt;mso-wrap-distance-right:14.4pt;mso-position-horizontal-relative:margin;mso-position-vertical-relative:margin;mso-width-relative:margin;mso-height-relative:margin" coordorigin="-1256" coordsize="20497,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">
                <v:rect id="Retângulo 18" o:spid="_x0000_s1030" style="position:absolute;left:-1175;top:62980;width:20344;height:3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vFb8A&#10;AADaAAAADwAAAGRycy9kb3ducmV2LnhtbERPy4rCMBTdD/gP4Q64G9MRFOkYRRRhQDfWfsCd5vah&#10;zU1tMrH+vVkILg/nvVwPphWBetdYVvA9SUAQF1Y3XCnIz/uvBQjnkTW2lknBgxysV6OPJaba3vlE&#10;IfOViCHsUlRQe9+lUrqiJoNuYjviyJW2N+gj7Cupe7zHcNPKaZLMpcGGY0ONHW1rKq7Zv1EQ7LEc&#10;dpesvF22j1lYhEN+y/+UGn8Omx8Qngb/Fr/cv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u8VvwAAANoAAAAPAAAAAAAAAAAAAAAAAJgCAABkcnMvZG93bnJl&#10;di54bWxQSwUGAAAAAAQABAD1AAAAhAMAAAAA&#10;" fillcolor="#f7cac9" stroked="f"/>
                <v:rect id="Retângulo 17" o:spid="_x0000_s1031" style="position:absolute;left:-1256;width:20484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Caixa de Texto 14" o:spid="_x0000_s1032" type="#_x0000_t202" style="position:absolute;left:454;top:2461;width:18786;height:9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2D2964" w:rsidRPr="00C375D2" w:rsidRDefault="00800F9C" w:rsidP="00C375D2">
                        <w:pPr>
                          <w:pStyle w:val="Subttulo"/>
                          <w:jc w:val="right"/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  <w:t>Instruções rápidas e fáceis</w:t>
                        </w:r>
                      </w:p>
                      <w:p w:rsidR="00C375D2" w:rsidRPr="00C375D2" w:rsidRDefault="00C375D2" w:rsidP="00C375D2">
                        <w:pPr>
                          <w:jc w:val="right"/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  <w:t>Tutorial passo a passo detalhado para aprender a usar o software calculadora sem problemas e aproveitar ao máximo a ferramenta.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Comic Sans MS" w:hAnsi="Comic Sans MS"/>
          </w:rPr>
          <w:id w:val="1161806749"/>
          <w:placeholder>
            <w:docPart w:val="DA90C25232984E9DBD6820174029E0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45B12">
            <w:rPr>
              <w:rFonts w:ascii="Comic Sans MS" w:hAnsi="Comic Sans MS"/>
            </w:rPr>
            <w:t xml:space="preserve">Introdução ao software </w:t>
          </w:r>
          <w:r w:rsidRPr="00145B12">
            <w:rPr>
              <w:rFonts w:ascii="Comic Sans MS" w:hAnsi="Comic Sans MS"/>
            </w:rPr>
            <w:t>Calculadora</w:t>
          </w:r>
        </w:sdtContent>
      </w:sdt>
      <w:bookmarkEnd w:id="1"/>
    </w:p>
    <w:p w:rsidR="00145B12" w:rsidRPr="00145B12" w:rsidRDefault="00145B12" w:rsidP="00145B12"/>
    <w:p w:rsidR="00800F9C" w:rsidRPr="00B36560" w:rsidRDefault="00B36560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B36560">
        <w:rPr>
          <w:rFonts w:ascii="Bodoni MT" w:hAnsi="Bodoni MT" w:cs="Aharoni"/>
          <w:b/>
          <w:sz w:val="34"/>
          <w:szCs w:val="34"/>
        </w:rPr>
        <w:t>Este manual tem como objetivo ajudar os usuários do software Calculadora e possui passo a passo do uso, restrições e advertências</w:t>
      </w:r>
      <w:r w:rsidR="00BD564B">
        <w:rPr>
          <w:rFonts w:ascii="Bodoni MT" w:hAnsi="Bodoni MT" w:cs="Aharoni"/>
          <w:b/>
          <w:sz w:val="34"/>
          <w:szCs w:val="34"/>
        </w:rPr>
        <w:t xml:space="preserve"> e características importantes</w:t>
      </w:r>
      <w:r w:rsidRPr="00B36560">
        <w:rPr>
          <w:rFonts w:ascii="Bodoni MT" w:hAnsi="Bodoni MT" w:cs="Aharoni"/>
          <w:b/>
          <w:sz w:val="34"/>
          <w:szCs w:val="34"/>
        </w:rPr>
        <w:t>.</w:t>
      </w:r>
    </w:p>
    <w:p w:rsidR="00145B12" w:rsidRDefault="00145B12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30C36" w:rsidRPr="00530C36" w:rsidRDefault="00530C36" w:rsidP="006F05FB">
      <w:pPr>
        <w:spacing w:after="0"/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Para mais informações, contatar o e-mail:</w:t>
      </w:r>
    </w:p>
    <w:p w:rsidR="00145B12" w:rsidRPr="00BD564B" w:rsidRDefault="00530C36" w:rsidP="006F05FB">
      <w:pPr>
        <w:spacing w:after="0"/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talesabdo@outlook.com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8032093"/>
        <w:docPartObj>
          <w:docPartGallery w:val="Table of Contents"/>
          <w:docPartUnique/>
        </w:docPartObj>
      </w:sdtPr>
      <w:sdtEndPr/>
      <w:sdtContent>
        <w:p w:rsidR="00D333DD" w:rsidRPr="006F05FB" w:rsidRDefault="00D333DD">
          <w:pPr>
            <w:pStyle w:val="CabealhodoSumrio"/>
          </w:pPr>
          <w:r w:rsidRPr="006F05FB">
            <w:t>Sumário</w:t>
          </w:r>
        </w:p>
        <w:p w:rsidR="006F05FB" w:rsidRPr="006F05FB" w:rsidRDefault="00D333DD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 w:rsidRPr="006F05FB">
            <w:rPr>
              <w:rFonts w:ascii="Bodoni MT" w:hAnsi="Bodoni MT"/>
            </w:rPr>
            <w:fldChar w:fldCharType="begin"/>
          </w:r>
          <w:r w:rsidRPr="006F05FB">
            <w:rPr>
              <w:rFonts w:ascii="Bodoni MT" w:hAnsi="Bodoni MT"/>
            </w:rPr>
            <w:instrText xml:space="preserve"> TOC \o "1-3" \h \z \u </w:instrText>
          </w:r>
          <w:r w:rsidRPr="006F05FB">
            <w:rPr>
              <w:rFonts w:ascii="Bodoni MT" w:hAnsi="Bodoni MT"/>
            </w:rPr>
            <w:fldChar w:fldCharType="separate"/>
          </w:r>
          <w:hyperlink w:anchor="_Toc452544387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Introdução ao software Calculadora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_Toc452544387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082355">
              <w:rPr>
                <w:rFonts w:ascii="Bodoni MT" w:hAnsi="Bodoni MT"/>
                <w:noProof/>
                <w:webHidden/>
              </w:rPr>
              <w:t>1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0332A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88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1.</w:t>
            </w:r>
            <w:r w:rsidR="006F05FB" w:rsidRPr="006F05FB">
              <w:rPr>
                <w:rFonts w:ascii="Bodoni MT" w:hAnsi="Bodoni MT"/>
                <w:noProof/>
              </w:rPr>
              <w:tab/>
            </w:r>
            <w:r w:rsidR="006F05FB" w:rsidRPr="006F05FB">
              <w:rPr>
                <w:rStyle w:val="Hyperlink"/>
                <w:rFonts w:ascii="Bodoni MT" w:hAnsi="Bodoni MT"/>
                <w:noProof/>
              </w:rPr>
              <w:t>Escolhendo a Operação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_Toc452544388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082355">
              <w:rPr>
                <w:rFonts w:ascii="Bodoni MT" w:hAnsi="Bodoni MT"/>
                <w:noProof/>
                <w:webHidden/>
              </w:rPr>
              <w:t>2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0332A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89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2.</w:t>
            </w:r>
            <w:r w:rsidR="006F05FB" w:rsidRPr="006F05FB">
              <w:rPr>
                <w:rFonts w:ascii="Bodoni MT" w:hAnsi="Bodoni MT"/>
                <w:noProof/>
              </w:rPr>
              <w:tab/>
            </w:r>
            <w:r w:rsidR="006F05FB" w:rsidRPr="006F05FB">
              <w:rPr>
                <w:rStyle w:val="Hyperlink"/>
                <w:rFonts w:ascii="Bodoni MT" w:hAnsi="Bodoni MT"/>
                <w:noProof/>
              </w:rPr>
              <w:t>Digitando o Primeiro Valor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_Toc452544389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082355">
              <w:rPr>
                <w:rFonts w:ascii="Bodoni MT" w:hAnsi="Bodoni MT"/>
                <w:noProof/>
                <w:webHidden/>
              </w:rPr>
              <w:t>2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0332A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90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3.</w:t>
            </w:r>
            <w:r w:rsidR="006F05FB" w:rsidRPr="006F05FB">
              <w:rPr>
                <w:rFonts w:ascii="Bodoni MT" w:hAnsi="Bodoni MT"/>
                <w:noProof/>
              </w:rPr>
              <w:tab/>
            </w:r>
            <w:r w:rsidR="006F05FB" w:rsidRPr="006F05FB">
              <w:rPr>
                <w:rStyle w:val="Hyperlink"/>
                <w:rFonts w:ascii="Bodoni MT" w:hAnsi="Bodoni MT"/>
                <w:noProof/>
              </w:rPr>
              <w:t>Digitando o Segundo Valor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_Toc452544390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082355">
              <w:rPr>
                <w:rFonts w:ascii="Bodoni MT" w:hAnsi="Bodoni MT"/>
                <w:noProof/>
                <w:webHidden/>
              </w:rPr>
              <w:t>3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0332AB">
          <w:pPr>
            <w:pStyle w:val="Sumrio1"/>
            <w:tabs>
              <w:tab w:val="left" w:pos="440"/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91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4.</w:t>
            </w:r>
            <w:r w:rsidR="006F05FB" w:rsidRPr="006F05FB">
              <w:rPr>
                <w:rFonts w:ascii="Bodoni MT" w:hAnsi="Bodoni MT"/>
                <w:noProof/>
              </w:rPr>
              <w:tab/>
            </w:r>
            <w:r w:rsidR="006F05FB" w:rsidRPr="006F05FB">
              <w:rPr>
                <w:rStyle w:val="Hyperlink"/>
                <w:rFonts w:ascii="Bodoni MT" w:hAnsi="Bodoni MT"/>
                <w:noProof/>
              </w:rPr>
              <w:t>Interpretando o resultado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_Toc452544391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082355">
              <w:rPr>
                <w:rFonts w:ascii="Bodoni MT" w:hAnsi="Bodoni MT"/>
                <w:noProof/>
                <w:webHidden/>
              </w:rPr>
              <w:t>3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6F05FB" w:rsidRPr="006F05FB" w:rsidRDefault="000332AB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544392" w:history="1">
            <w:r w:rsidR="006F05FB" w:rsidRPr="006F05FB">
              <w:rPr>
                <w:rStyle w:val="Hyperlink"/>
                <w:rFonts w:ascii="Bodoni MT" w:hAnsi="Bodoni MT"/>
                <w:noProof/>
              </w:rPr>
              <w:t>Restrições, advertências e características importantes</w:t>
            </w:r>
            <w:r w:rsidR="006F05FB" w:rsidRPr="006F05FB">
              <w:rPr>
                <w:rFonts w:ascii="Bodoni MT" w:hAnsi="Bodoni MT"/>
                <w:noProof/>
                <w:webHidden/>
              </w:rPr>
              <w:tab/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begin"/>
            </w:r>
            <w:r w:rsidR="006F05FB" w:rsidRPr="006F05FB">
              <w:rPr>
                <w:rFonts w:ascii="Bodoni MT" w:hAnsi="Bodoni MT"/>
                <w:noProof/>
                <w:webHidden/>
              </w:rPr>
              <w:instrText xml:space="preserve"> PAGEREF _Toc452544392 \h </w:instrText>
            </w:r>
            <w:r w:rsidR="006F05FB" w:rsidRPr="006F05FB">
              <w:rPr>
                <w:rFonts w:ascii="Bodoni MT" w:hAnsi="Bodoni MT"/>
                <w:noProof/>
                <w:webHidden/>
              </w:rPr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separate"/>
            </w:r>
            <w:r w:rsidR="00082355">
              <w:rPr>
                <w:rFonts w:ascii="Bodoni MT" w:hAnsi="Bodoni MT"/>
                <w:noProof/>
                <w:webHidden/>
              </w:rPr>
              <w:t>4</w:t>
            </w:r>
            <w:r w:rsidR="006F05FB" w:rsidRPr="006F05FB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8D2FEF" w:rsidRDefault="00D333DD" w:rsidP="008D2FEF">
          <w:r w:rsidRPr="006F05FB">
            <w:rPr>
              <w:rFonts w:ascii="Bodoni MT" w:hAnsi="Bodoni MT"/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59326661"/>
        <w:docPartObj>
          <w:docPartGallery w:val="Table of Contents"/>
          <w:docPartUnique/>
        </w:docPartObj>
      </w:sdtPr>
      <w:sdtEndPr/>
      <w:sdtContent>
        <w:p w:rsidR="008D2FEF" w:rsidRPr="001920E2" w:rsidRDefault="008D2FEF" w:rsidP="008D2FEF">
          <w:pPr>
            <w:pStyle w:val="CabealhodoSumrio"/>
          </w:pPr>
          <w:r>
            <w:t>Lista de Figuras</w:t>
          </w:r>
        </w:p>
        <w:p w:rsidR="008D2FEF" w:rsidRPr="008D2FEF" w:rsidRDefault="008D2FEF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>
            <w:rPr>
              <w:rFonts w:ascii="Bodoni MT" w:hAnsi="Bodoni MT"/>
            </w:rPr>
            <w:t>Figura 1. Inserindo a operação</w:t>
          </w:r>
          <w:r w:rsidRPr="001920E2">
            <w:rPr>
              <w:rFonts w:ascii="Bodoni MT" w:hAnsi="Bodoni MT"/>
            </w:rPr>
            <w:fldChar w:fldCharType="begin"/>
          </w:r>
          <w:r w:rsidRPr="001920E2">
            <w:rPr>
              <w:rFonts w:ascii="Bodoni MT" w:hAnsi="Bodoni MT"/>
            </w:rPr>
            <w:instrText xml:space="preserve"> TOC \o "1-3" \h \z \u </w:instrText>
          </w:r>
          <w:r w:rsidRPr="001920E2">
            <w:rPr>
              <w:rFonts w:ascii="Bodoni MT" w:hAnsi="Bodoni MT"/>
            </w:rPr>
            <w:fldChar w:fldCharType="separate"/>
          </w:r>
          <w:hyperlink w:anchor="_Toc452233264" w:history="1">
            <w:r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0332AB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5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2. Inserindo o primeiro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0332AB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6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3. Inserindo o segundo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Pr="001920E2" w:rsidRDefault="000332AB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7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4. Resultados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Default="008D2FEF" w:rsidP="008D2FEF">
          <w:pPr>
            <w:rPr>
              <w:b/>
              <w:bCs/>
            </w:rPr>
          </w:pPr>
          <w:r w:rsidRPr="001920E2">
            <w:rPr>
              <w:rFonts w:ascii="Bodoni MT" w:hAnsi="Bodoni MT"/>
              <w:b/>
              <w:bCs/>
            </w:rPr>
            <w:fldChar w:fldCharType="end"/>
          </w:r>
        </w:p>
      </w:sdtContent>
    </w:sdt>
    <w:bookmarkStart w:id="2" w:name="_Toc452544388"/>
    <w:p w:rsidR="0091148A" w:rsidRPr="009849EC" w:rsidRDefault="00ED6C51" w:rsidP="006F05FB">
      <w:pPr>
        <w:pStyle w:val="Ttulo1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1E3F0" wp14:editId="3F424122">
                <wp:simplePos x="0" y="0"/>
                <wp:positionH relativeFrom="margin">
                  <wp:posOffset>6327140</wp:posOffset>
                </wp:positionH>
                <wp:positionV relativeFrom="margin">
                  <wp:posOffset>-223520</wp:posOffset>
                </wp:positionV>
                <wp:extent cx="128270" cy="6297930"/>
                <wp:effectExtent l="0" t="0" r="8890" b="0"/>
                <wp:wrapNone/>
                <wp:docPr id="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1B79F29" id="Retângulo 8" o:spid="_x0000_s1026" style="position:absolute;margin-left:498.2pt;margin-top:-17.6pt;width:10.1pt;height:495.9pt;z-index:25168588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MnnAIAADM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C2907" wp14:editId="0A2E9C68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2907" id="Caixa de Texto 2" o:spid="_x0000_s1033" type="#_x0000_t202" style="position:absolute;margin-left:-32.2pt;margin-top:-16.7pt;width:19pt;height:21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 w:rsidRPr="009849EC">
        <w:t>Escolhendo a Operação</w:t>
      </w:r>
      <w:bookmarkEnd w:id="2"/>
    </w:p>
    <w:p w:rsidR="0091148A" w:rsidRP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Comic Sans MS" w:hAnsi="Comic Sans MS" w:cs="Aharoni"/>
          <w:b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932F15D" wp14:editId="72623D5F">
            <wp:simplePos x="0" y="0"/>
            <wp:positionH relativeFrom="margin">
              <wp:align>center</wp:align>
            </wp:positionH>
            <wp:positionV relativeFrom="paragraph">
              <wp:posOffset>518372</wp:posOffset>
            </wp:positionV>
            <wp:extent cx="5401733" cy="3142336"/>
            <wp:effectExtent l="0" t="0" r="8890" b="127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er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3" cy="31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 xml:space="preserve">A primeira tarefa para realizar </w:t>
      </w:r>
      <w:r w:rsidR="00743133">
        <w:rPr>
          <w:rFonts w:ascii="Bodoni MT" w:hAnsi="Bodoni MT" w:cs="Aharoni"/>
          <w:sz w:val="28"/>
          <w:szCs w:val="34"/>
        </w:rPr>
        <w:t>um cálculo</w:t>
      </w:r>
      <w:r w:rsidR="00506189">
        <w:rPr>
          <w:rFonts w:ascii="Bodoni MT" w:hAnsi="Bodoni MT" w:cs="Aharoni"/>
          <w:sz w:val="28"/>
          <w:szCs w:val="34"/>
        </w:rPr>
        <w:t xml:space="preserve"> é escolher a operação. Clique em cima da lista de operações e escolha a desejada.</w:t>
      </w: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91148A">
      <w:pPr>
        <w:spacing w:before="240"/>
        <w:jc w:val="both"/>
        <w:rPr>
          <w:rFonts w:ascii="Comic Sans MS" w:hAnsi="Comic Sans MS" w:cs="Aharoni"/>
          <w:b/>
          <w:sz w:val="20"/>
          <w:szCs w:val="20"/>
        </w:rPr>
      </w:pPr>
    </w:p>
    <w:p w:rsidR="0091148A" w:rsidRPr="0091148A" w:rsidRDefault="0091148A" w:rsidP="0091148A">
      <w:pPr>
        <w:jc w:val="center"/>
        <w:rPr>
          <w:rFonts w:ascii="Comic Sans MS" w:hAnsi="Comic Sans MS" w:cs="Aharoni"/>
          <w:b/>
          <w:sz w:val="20"/>
          <w:szCs w:val="20"/>
        </w:rPr>
      </w:pPr>
      <w:r w:rsidRPr="0091148A">
        <w:rPr>
          <w:rFonts w:ascii="Comic Sans MS" w:hAnsi="Comic Sans MS" w:cs="Aharoni"/>
          <w:b/>
          <w:sz w:val="20"/>
          <w:szCs w:val="20"/>
        </w:rPr>
        <w:t xml:space="preserve">Figura 1. Inserindo </w:t>
      </w:r>
      <w:r>
        <w:rPr>
          <w:rFonts w:ascii="Comic Sans MS" w:hAnsi="Comic Sans MS" w:cs="Aharoni"/>
          <w:b/>
          <w:sz w:val="20"/>
          <w:szCs w:val="20"/>
        </w:rPr>
        <w:t>a operação</w:t>
      </w:r>
    </w:p>
    <w:p w:rsidR="0091148A" w:rsidRPr="009849EC" w:rsidRDefault="0091148A" w:rsidP="006F05FB">
      <w:pPr>
        <w:pStyle w:val="Ttulo1"/>
        <w:numPr>
          <w:ilvl w:val="0"/>
          <w:numId w:val="2"/>
        </w:numPr>
      </w:pPr>
      <w:bookmarkStart w:id="3" w:name="_Toc452544389"/>
      <w:r>
        <w:t>Digitando o Primeiro Valor</w:t>
      </w:r>
      <w:bookmarkEnd w:id="3"/>
    </w:p>
    <w:p w:rsid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b/>
          <w:noProof/>
          <w:color w:val="92A8D1"/>
          <w:sz w:val="34"/>
          <w:szCs w:val="34"/>
        </w:rPr>
        <w:drawing>
          <wp:anchor distT="0" distB="0" distL="114300" distR="114300" simplePos="0" relativeHeight="251687936" behindDoc="0" locked="0" layoutInCell="1" allowOverlap="1" wp14:anchorId="1F786491" wp14:editId="68B6CEAA">
            <wp:simplePos x="0" y="0"/>
            <wp:positionH relativeFrom="margin">
              <wp:align>center</wp:align>
            </wp:positionH>
            <wp:positionV relativeFrom="paragraph">
              <wp:posOffset>827405</wp:posOffset>
            </wp:positionV>
            <wp:extent cx="5401734" cy="3135726"/>
            <wp:effectExtent l="0" t="0" r="8890" b="762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313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>Após escolher a operação, deve-se</w:t>
      </w:r>
      <w:r w:rsidRPr="0091148A">
        <w:rPr>
          <w:rFonts w:ascii="Bodoni MT" w:hAnsi="Bodoni MT" w:cs="Aharoni"/>
          <w:sz w:val="28"/>
          <w:szCs w:val="34"/>
        </w:rPr>
        <w:t xml:space="preserve"> colocar o primeiro valor da sua conta, ou seja, o valor que você quer que fique na esquerda. </w:t>
      </w:r>
      <w:r>
        <w:rPr>
          <w:rFonts w:ascii="Bodoni MT" w:hAnsi="Bodoni MT" w:cs="Aharoni"/>
          <w:sz w:val="28"/>
          <w:szCs w:val="34"/>
        </w:rPr>
        <w:t>Digite-o no campo “Valor 1”, realçado na imagem a seguir</w:t>
      </w:r>
      <w:r w:rsidRPr="0091148A">
        <w:rPr>
          <w:rFonts w:ascii="Bodoni MT" w:hAnsi="Bodoni MT" w:cs="Aharoni"/>
          <w:sz w:val="28"/>
          <w:szCs w:val="34"/>
        </w:rPr>
        <w:t>.</w: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506189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32E3E" wp14:editId="08B1DC3D">
                <wp:simplePos x="0" y="0"/>
                <wp:positionH relativeFrom="rightMargin">
                  <wp:posOffset>92075</wp:posOffset>
                </wp:positionH>
                <wp:positionV relativeFrom="page">
                  <wp:posOffset>7196455</wp:posOffset>
                </wp:positionV>
                <wp:extent cx="126153" cy="2823210"/>
                <wp:effectExtent l="0" t="0" r="7620" b="8890"/>
                <wp:wrapNone/>
                <wp:docPr id="2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04B904D" id="Retângulo 9" o:spid="_x0000_s1026" style="position:absolute;margin-left:7.25pt;margin-top:566.65pt;width:9.95pt;height:222.3pt;z-index:251689984;visibility:visible;mso-wrap-style:square;mso-width-percent:0;mso-height-percent:325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xYCQIAAOg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" fillcolor="#f7cac9" stroked="f">
                <w10:wrap anchorx="margin" anchory="page"/>
              </v:rect>
            </w:pict>
          </mc:Fallback>
        </mc:AlternateConten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06189" w:rsidRPr="0091148A" w:rsidRDefault="00506189" w:rsidP="00506189">
      <w:pPr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2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primeiro valor</w:t>
      </w:r>
    </w:p>
    <w:bookmarkStart w:id="4" w:name="_Toc452544390"/>
    <w:p w:rsidR="0091148A" w:rsidRPr="009849EC" w:rsidRDefault="00ED6C51" w:rsidP="006F05FB">
      <w:pPr>
        <w:pStyle w:val="Ttulo1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A6794" wp14:editId="28449D2A">
                <wp:simplePos x="0" y="0"/>
                <wp:positionH relativeFrom="margin">
                  <wp:posOffset>6327775</wp:posOffset>
                </wp:positionH>
                <wp:positionV relativeFrom="margin">
                  <wp:posOffset>-218440</wp:posOffset>
                </wp:positionV>
                <wp:extent cx="128270" cy="6297930"/>
                <wp:effectExtent l="0" t="0" r="8890" b="0"/>
                <wp:wrapNone/>
                <wp:docPr id="2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4D10775" id="Retângulo 8" o:spid="_x0000_s1026" style="position:absolute;margin-left:498.25pt;margin-top:-17.2pt;width:10.1pt;height:495.9pt;z-index:25169408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jAnQ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B4E2C99" wp14:editId="3111C957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9D5F" id="_x0000_s1034" type="#_x0000_t202" style="position:absolute;margin-left:-32.2pt;margin-top:-16.7pt;width:19pt;height:21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>
        <w:t>Digitando o Segundo Valor</w:t>
      </w:r>
      <w:bookmarkEnd w:id="4"/>
    </w:p>
    <w:p w:rsidR="0091148A" w:rsidRPr="0091148A" w:rsidRDefault="00D333DD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1008" behindDoc="0" locked="0" layoutInCell="1" allowOverlap="1" wp14:anchorId="48748D4C" wp14:editId="3A5D733A">
            <wp:simplePos x="0" y="0"/>
            <wp:positionH relativeFrom="column">
              <wp:posOffset>398780</wp:posOffset>
            </wp:positionH>
            <wp:positionV relativeFrom="paragraph">
              <wp:posOffset>807778</wp:posOffset>
            </wp:positionV>
            <wp:extent cx="5387455" cy="3143369"/>
            <wp:effectExtent l="0" t="0" r="381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455" cy="314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48A" w:rsidRPr="0091148A">
        <w:rPr>
          <w:rFonts w:ascii="Bodoni MT" w:hAnsi="Bodoni MT" w:cs="Aharoni"/>
          <w:sz w:val="28"/>
          <w:szCs w:val="34"/>
        </w:rPr>
        <w:t>Sua última tarefa é colocar o segundo número</w:t>
      </w:r>
      <w:r>
        <w:rPr>
          <w:rFonts w:ascii="Bodoni MT" w:hAnsi="Bodoni MT" w:cs="Aharoni"/>
          <w:sz w:val="28"/>
          <w:szCs w:val="34"/>
        </w:rPr>
        <w:t>, o número da direita</w:t>
      </w:r>
      <w:r w:rsidR="0091148A" w:rsidRPr="0091148A">
        <w:rPr>
          <w:rFonts w:ascii="Bodoni MT" w:hAnsi="Bodoni MT" w:cs="Aharoni"/>
          <w:sz w:val="28"/>
          <w:szCs w:val="34"/>
        </w:rPr>
        <w:t xml:space="preserve">. </w:t>
      </w:r>
      <w:r w:rsidR="00506189">
        <w:rPr>
          <w:rFonts w:ascii="Bodoni MT" w:hAnsi="Bodoni MT" w:cs="Aharoni"/>
          <w:sz w:val="28"/>
          <w:szCs w:val="34"/>
        </w:rPr>
        <w:t>Digite o segundo valor no campo indicado</w:t>
      </w:r>
      <w:r w:rsidR="0091148A" w:rsidRPr="0091148A">
        <w:rPr>
          <w:rFonts w:ascii="Bodoni MT" w:hAnsi="Bodoni MT" w:cs="Aharoni"/>
          <w:sz w:val="28"/>
          <w:szCs w:val="34"/>
        </w:rPr>
        <w:t>.</w:t>
      </w:r>
      <w:r>
        <w:rPr>
          <w:rFonts w:ascii="Bodoni MT" w:hAnsi="Bodoni MT" w:cs="Aharoni"/>
          <w:sz w:val="28"/>
          <w:szCs w:val="34"/>
        </w:rPr>
        <w:t xml:space="preserve"> Com todos os valores e operação inseridos, basta clicar no botão calcular.</w:t>
      </w:r>
    </w:p>
    <w:p w:rsidR="00C76F34" w:rsidRDefault="00C76F34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D333DD">
      <w:pPr>
        <w:spacing w:line="60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Pr="00D333DD" w:rsidRDefault="00D333DD" w:rsidP="00D333DD">
      <w:pPr>
        <w:spacing w:after="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3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segundo valor</w:t>
      </w:r>
    </w:p>
    <w:p w:rsidR="00D333DD" w:rsidRPr="009849EC" w:rsidRDefault="008D2FEF" w:rsidP="006F05FB">
      <w:pPr>
        <w:pStyle w:val="Ttulo1"/>
        <w:numPr>
          <w:ilvl w:val="0"/>
          <w:numId w:val="2"/>
        </w:numPr>
      </w:pPr>
      <w:bookmarkStart w:id="5" w:name="_Toc452544391"/>
      <w:r>
        <w:t>Interpretando o</w:t>
      </w:r>
      <w:r w:rsidR="00D333DD">
        <w:t xml:space="preserve"> resultado</w:t>
      </w:r>
      <w:bookmarkEnd w:id="5"/>
    </w:p>
    <w:p w:rsidR="00D333DD" w:rsidRPr="0091148A" w:rsidRDefault="00673478" w:rsidP="00D333DD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2032" behindDoc="0" locked="0" layoutInCell="1" allowOverlap="1" wp14:anchorId="2BBE8FEB" wp14:editId="48A3ED82">
            <wp:simplePos x="0" y="0"/>
            <wp:positionH relativeFrom="column">
              <wp:posOffset>357159</wp:posOffset>
            </wp:positionH>
            <wp:positionV relativeFrom="paragraph">
              <wp:posOffset>738966</wp:posOffset>
            </wp:positionV>
            <wp:extent cx="5387340" cy="3135062"/>
            <wp:effectExtent l="0" t="0" r="3810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la com Con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3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DD">
        <w:rPr>
          <w:rFonts w:ascii="Bodoni MT" w:hAnsi="Bodoni MT" w:cs="Aharoni"/>
          <w:sz w:val="28"/>
          <w:szCs w:val="34"/>
        </w:rPr>
        <w:t>A parte de resultado tem du</w:t>
      </w:r>
      <w:r w:rsidR="00FF64B1">
        <w:rPr>
          <w:rFonts w:ascii="Bodoni MT" w:hAnsi="Bodoni MT" w:cs="Aharoni"/>
          <w:sz w:val="28"/>
          <w:szCs w:val="34"/>
        </w:rPr>
        <w:t>as informações. A primeira informação</w:t>
      </w:r>
      <w:r w:rsidR="00D333DD">
        <w:rPr>
          <w:rFonts w:ascii="Bodoni MT" w:hAnsi="Bodoni MT" w:cs="Aharoni"/>
          <w:sz w:val="28"/>
          <w:szCs w:val="34"/>
        </w:rPr>
        <w:t xml:space="preserve"> é a conta inteira, que mostra</w:t>
      </w:r>
      <w:r w:rsidR="00BE288E">
        <w:rPr>
          <w:rFonts w:ascii="Bodoni MT" w:hAnsi="Bodoni MT" w:cs="Aharoni"/>
          <w:sz w:val="28"/>
          <w:szCs w:val="34"/>
        </w:rPr>
        <w:t xml:space="preserve"> desde os componentes até o</w:t>
      </w:r>
      <w:r w:rsidR="00FF64B1">
        <w:rPr>
          <w:rFonts w:ascii="Bodoni MT" w:hAnsi="Bodoni MT" w:cs="Aharoni"/>
          <w:sz w:val="28"/>
          <w:szCs w:val="34"/>
        </w:rPr>
        <w:t xml:space="preserve"> result</w:t>
      </w:r>
      <w:r w:rsidR="00BE288E">
        <w:rPr>
          <w:rFonts w:ascii="Bodoni MT" w:hAnsi="Bodoni MT" w:cs="Aharoni"/>
          <w:sz w:val="28"/>
          <w:szCs w:val="34"/>
        </w:rPr>
        <w:t>ado</w:t>
      </w:r>
      <w:r w:rsidR="00FF64B1">
        <w:rPr>
          <w:rFonts w:ascii="Bodoni MT" w:hAnsi="Bodoni MT" w:cs="Aharoni"/>
          <w:sz w:val="28"/>
          <w:szCs w:val="34"/>
        </w:rPr>
        <w:t>. A segunda informação é o resultado da conta isolado, para fácil leitura do resultado</w:t>
      </w:r>
      <w:r>
        <w:rPr>
          <w:rFonts w:ascii="Bodoni MT" w:hAnsi="Bodoni MT" w:cs="Aharoni"/>
          <w:sz w:val="28"/>
          <w:szCs w:val="34"/>
        </w:rPr>
        <w:t xml:space="preserve"> final</w:t>
      </w:r>
      <w:r w:rsidR="00FF64B1">
        <w:rPr>
          <w:rFonts w:ascii="Bodoni MT" w:hAnsi="Bodoni MT" w:cs="Aharoni"/>
          <w:sz w:val="28"/>
          <w:szCs w:val="34"/>
        </w:rPr>
        <w:t>.</w:t>
      </w:r>
    </w:p>
    <w:p w:rsidR="00D333DD" w:rsidRDefault="00BE288E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A5329" wp14:editId="33C51387">
                <wp:simplePos x="0" y="0"/>
                <wp:positionH relativeFrom="margin">
                  <wp:posOffset>6316980</wp:posOffset>
                </wp:positionH>
                <wp:positionV relativeFrom="page">
                  <wp:posOffset>7194550</wp:posOffset>
                </wp:positionV>
                <wp:extent cx="126153" cy="2823210"/>
                <wp:effectExtent l="0" t="0" r="7620" b="889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32791A0" id="Retângulo 9" o:spid="_x0000_s1026" style="position:absolute;margin-left:497.4pt;margin-top:566.5pt;width:9.95pt;height:222.3pt;z-index:251679744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0QCAIAAOc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" fillcolor="#f7cac9" stroked="f">
                <w10:wrap anchorx="margin" anchory="page"/>
              </v:rect>
            </w:pict>
          </mc:Fallback>
        </mc:AlternateContent>
      </w: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673478">
      <w:pPr>
        <w:spacing w:line="48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BE288E">
      <w:pPr>
        <w:spacing w:line="276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673478" w:rsidRPr="00D333DD" w:rsidRDefault="008D2FEF" w:rsidP="00BE288E">
      <w:pPr>
        <w:spacing w:before="24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4. Resultados</w:t>
      </w:r>
    </w:p>
    <w:bookmarkStart w:id="6" w:name="_Toc452544392"/>
    <w:p w:rsidR="00074A44" w:rsidRDefault="00ED6C51" w:rsidP="00074A44">
      <w:pPr>
        <w:pStyle w:val="Ttulo1"/>
      </w:pPr>
      <w:r w:rsidRPr="00067D52">
        <w:rPr>
          <w:rFonts w:cs="Aharon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E910F" wp14:editId="202FB5E2">
                <wp:simplePos x="0" y="0"/>
                <wp:positionH relativeFrom="margin">
                  <wp:posOffset>6327775</wp:posOffset>
                </wp:positionH>
                <wp:positionV relativeFrom="margin">
                  <wp:posOffset>-226695</wp:posOffset>
                </wp:positionV>
                <wp:extent cx="128270" cy="6297930"/>
                <wp:effectExtent l="0" t="0" r="8890" b="0"/>
                <wp:wrapNone/>
                <wp:docPr id="1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AF5F6C7" id="Retângulo 8" o:spid="_x0000_s1026" style="position:absolute;margin-left:498.25pt;margin-top:-17.85pt;width:10.1pt;height:495.9pt;z-index:25169715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nX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IN&#10;9A46pYiEHr1n/sd31W2FRotQoMG4CvY9mHsbUnTmTtNPDim96onq2LW1eugZaYBWFvYnZweC4eAo&#10;2gxvdAPwZOt1rNW+tTIAQhXQPrbk8dgStveIgjPLF/kcGkchNMvLefki9iwh1eG0sc6/YlqisKix&#10;hZZ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6152E0" wp14:editId="6DB548EB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241300" cy="266700"/>
                <wp:effectExtent l="0" t="0" r="635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27B09" w:rsidRDefault="00B77C41">
                            <w:pPr>
                              <w:rPr>
                                <w:b/>
                              </w:rPr>
                            </w:pPr>
                            <w:r w:rsidRPr="00B27B09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52E0" id="_x0000_s1035" type="#_x0000_t202" style="position:absolute;margin-left:-32.2pt;margin-top:-17.4pt;width:19pt;height:2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" stroked="f">
                <v:textbox>
                  <w:txbxContent>
                    <w:p w:rsidR="00B77C41" w:rsidRPr="00B27B09" w:rsidRDefault="00B77C41">
                      <w:pPr>
                        <w:rPr>
                          <w:b/>
                        </w:rPr>
                      </w:pPr>
                      <w:r w:rsidRPr="00B27B09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64B">
        <w:t>Restrições,</w:t>
      </w:r>
      <w:r w:rsidR="00074A44">
        <w:t xml:space="preserve"> advertências</w:t>
      </w:r>
      <w:r w:rsidR="00BD564B">
        <w:t xml:space="preserve"> e características importantes</w:t>
      </w:r>
      <w:bookmarkEnd w:id="6"/>
    </w:p>
    <w:p w:rsidR="00B27B09" w:rsidRPr="00B27B09" w:rsidRDefault="00B27B09" w:rsidP="00B27B09"/>
    <w:p w:rsidR="00B27B09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</w:t>
      </w:r>
      <w:r w:rsidR="00B27B09">
        <w:rPr>
          <w:rFonts w:ascii="Bodoni MT" w:hAnsi="Bodoni MT" w:cs="Aharoni"/>
          <w:sz w:val="28"/>
          <w:szCs w:val="28"/>
        </w:rPr>
        <w:t>nciação, o limite da base é 20.</w:t>
      </w:r>
    </w:p>
    <w:p w:rsidR="00B27B09" w:rsidRDefault="00B27B09" w:rsidP="00B27B09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potenciação, o limite da expoente é 10.</w:t>
      </w:r>
    </w:p>
    <w:p w:rsidR="00D333DD" w:rsidRDefault="00B27B09" w:rsidP="00B27B09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potenciação, não é aceito números negativos, tanto na base tanto no expoente.</w:t>
      </w:r>
    </w:p>
    <w:p w:rsidR="00074A44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 xml:space="preserve">São aceitos números reais, porém tome cuidado para digitar corretamente os números. </w:t>
      </w:r>
      <w:r w:rsidR="00B27B09">
        <w:rPr>
          <w:rFonts w:ascii="Bodoni MT" w:hAnsi="Bodoni MT" w:cs="Aharoni"/>
          <w:sz w:val="28"/>
          <w:szCs w:val="28"/>
        </w:rPr>
        <w:t>Para digitá-los, use vírgula.</w:t>
      </w:r>
    </w:p>
    <w:p w:rsidR="008A6AAC" w:rsidRDefault="008A6AAC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Por ser executado no prompt de comando do Windows, o resultado exibe os números reais com pontos.</w:t>
      </w:r>
    </w:p>
    <w:p w:rsidR="00067D52" w:rsidRDefault="00067D52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Os números</w:t>
      </w:r>
      <w:r w:rsidR="00B27B09">
        <w:rPr>
          <w:rFonts w:ascii="Bodoni MT" w:hAnsi="Bodoni MT" w:cs="Aharoni"/>
          <w:sz w:val="28"/>
          <w:szCs w:val="28"/>
        </w:rPr>
        <w:t xml:space="preserve"> reais são exibidos com até cinco</w:t>
      </w:r>
      <w:r>
        <w:rPr>
          <w:rFonts w:ascii="Bodoni MT" w:hAnsi="Bodoni MT" w:cs="Aharoni"/>
          <w:sz w:val="28"/>
          <w:szCs w:val="28"/>
        </w:rPr>
        <w:t xml:space="preserve"> casas depois da vírgula.</w:t>
      </w:r>
    </w:p>
    <w:p w:rsidR="00BD564B" w:rsidRDefault="00B27B09" w:rsidP="00ED6C51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Todos os números podem ter no máximo seis números e um ponto.</w:t>
      </w:r>
    </w:p>
    <w:p w:rsidR="00067D52" w:rsidRDefault="00BD564B" w:rsidP="00ED6C51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Caso seja digitado um caractere no lugar de números nos valores, ser</w:t>
      </w:r>
      <w:r w:rsidR="00067D52" w:rsidRPr="00067D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16A35E" wp14:editId="0A85F457">
                <wp:simplePos x="0" y="0"/>
                <wp:positionH relativeFrom="margin">
                  <wp:posOffset>6316980</wp:posOffset>
                </wp:positionH>
                <wp:positionV relativeFrom="page">
                  <wp:posOffset>7192010</wp:posOffset>
                </wp:positionV>
                <wp:extent cx="126153" cy="2823210"/>
                <wp:effectExtent l="0" t="0" r="7620" b="8890"/>
                <wp:wrapNone/>
                <wp:docPr id="1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53189ED" id="Retângulo 9" o:spid="_x0000_s1026" style="position:absolute;margin-left:497.4pt;margin-top:566.3pt;width:9.95pt;height:222.3pt;z-index:251696128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" fillcolor="#f7cac9" stroked="f">
                <w10:wrap anchorx="margin" anchory="page"/>
              </v:rect>
            </w:pict>
          </mc:Fallback>
        </mc:AlternateContent>
      </w:r>
      <w:r>
        <w:rPr>
          <w:rFonts w:ascii="Bodoni MT" w:hAnsi="Bodoni MT" w:cs="Aharoni"/>
          <w:sz w:val="28"/>
          <w:szCs w:val="28"/>
        </w:rPr>
        <w:t>á exibida uma mensagem pedindo para digitar um número válido.</w:t>
      </w:r>
    </w:p>
    <w:p w:rsidR="001C0D3F" w:rsidRPr="00BD564B" w:rsidRDefault="001C0D3F" w:rsidP="00ED6C51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Caso seja digitado um caractere inválido no lugar de uma operação, será exibida uma mensagem pedindo para digitar uma operação válida.</w:t>
      </w:r>
    </w:p>
    <w:sectPr w:rsidR="001C0D3F" w:rsidRPr="00BD564B" w:rsidSect="008D2FEF"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AB" w:rsidRDefault="000332AB">
      <w:pPr>
        <w:spacing w:after="0" w:line="240" w:lineRule="auto"/>
      </w:pPr>
      <w:r>
        <w:separator/>
      </w:r>
    </w:p>
  </w:endnote>
  <w:endnote w:type="continuationSeparator" w:id="0">
    <w:p w:rsidR="000332AB" w:rsidRDefault="0003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64" w:rsidRDefault="00BA08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64" w:rsidRDefault="002D2964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D2964" w:rsidRDefault="002D2964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F24051"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DA2D57"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AB" w:rsidRDefault="000332AB">
      <w:pPr>
        <w:spacing w:after="0" w:line="240" w:lineRule="auto"/>
      </w:pPr>
      <w:r>
        <w:separator/>
      </w:r>
    </w:p>
  </w:footnote>
  <w:footnote w:type="continuationSeparator" w:id="0">
    <w:p w:rsidR="000332AB" w:rsidRDefault="00033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38E9"/>
    <w:multiLevelType w:val="hybridMultilevel"/>
    <w:tmpl w:val="E374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B490D"/>
    <w:multiLevelType w:val="hybridMultilevel"/>
    <w:tmpl w:val="72A6D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332AB"/>
    <w:rsid w:val="00067D52"/>
    <w:rsid w:val="00074A44"/>
    <w:rsid w:val="00082355"/>
    <w:rsid w:val="000955FB"/>
    <w:rsid w:val="000B70EC"/>
    <w:rsid w:val="00145B12"/>
    <w:rsid w:val="0017390C"/>
    <w:rsid w:val="001920E2"/>
    <w:rsid w:val="001C0D3F"/>
    <w:rsid w:val="002D2964"/>
    <w:rsid w:val="00377DA8"/>
    <w:rsid w:val="00506189"/>
    <w:rsid w:val="00530C36"/>
    <w:rsid w:val="005D325D"/>
    <w:rsid w:val="0063497F"/>
    <w:rsid w:val="00657A89"/>
    <w:rsid w:val="00673478"/>
    <w:rsid w:val="006B6618"/>
    <w:rsid w:val="006C39E4"/>
    <w:rsid w:val="006E5A24"/>
    <w:rsid w:val="006F05FB"/>
    <w:rsid w:val="00740F51"/>
    <w:rsid w:val="00742203"/>
    <w:rsid w:val="00743133"/>
    <w:rsid w:val="007C054D"/>
    <w:rsid w:val="007C1318"/>
    <w:rsid w:val="007F5FA2"/>
    <w:rsid w:val="00800F9C"/>
    <w:rsid w:val="0086471F"/>
    <w:rsid w:val="00872495"/>
    <w:rsid w:val="00885156"/>
    <w:rsid w:val="008946E2"/>
    <w:rsid w:val="008A6AAC"/>
    <w:rsid w:val="008D2FEF"/>
    <w:rsid w:val="0091148A"/>
    <w:rsid w:val="009708A8"/>
    <w:rsid w:val="009849EC"/>
    <w:rsid w:val="00B27B09"/>
    <w:rsid w:val="00B36560"/>
    <w:rsid w:val="00B77C41"/>
    <w:rsid w:val="00BA08C0"/>
    <w:rsid w:val="00BA7E19"/>
    <w:rsid w:val="00BD564B"/>
    <w:rsid w:val="00BE288E"/>
    <w:rsid w:val="00C01736"/>
    <w:rsid w:val="00C375D2"/>
    <w:rsid w:val="00C57DF5"/>
    <w:rsid w:val="00C76F34"/>
    <w:rsid w:val="00D05EDB"/>
    <w:rsid w:val="00D333DD"/>
    <w:rsid w:val="00D346B4"/>
    <w:rsid w:val="00DC0930"/>
    <w:rsid w:val="00DC12A5"/>
    <w:rsid w:val="00DC24EA"/>
    <w:rsid w:val="00E5652A"/>
    <w:rsid w:val="00ED6C51"/>
    <w:rsid w:val="00EE1709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38C89B-91D0-4F89-A21C-03CC5ED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06189"/>
    <w:pPr>
      <w:keepNext/>
      <w:keepLines/>
      <w:spacing w:before="480" w:after="0"/>
      <w:outlineLvl w:val="0"/>
    </w:pPr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189"/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D333DD"/>
    <w:pPr>
      <w:spacing w:after="100"/>
    </w:pPr>
  </w:style>
  <w:style w:type="character" w:styleId="Hyperlink">
    <w:name w:val="Hyperlink"/>
    <w:basedOn w:val="Fontepargpadro"/>
    <w:uiPriority w:val="99"/>
    <w:unhideWhenUsed/>
    <w:rsid w:val="00D333DD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0C25232984E9DBD6820174029E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DF387-4BC3-4814-9636-9CC5D05D2A29}"/>
      </w:docPartPr>
      <w:docPartBody>
        <w:p w:rsidR="00EF67D7" w:rsidRDefault="001B6208">
          <w:pPr>
            <w:pStyle w:val="DA90C25232984E9DBD6820174029E00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08"/>
    <w:rsid w:val="00065B37"/>
    <w:rsid w:val="001B6208"/>
    <w:rsid w:val="005371ED"/>
    <w:rsid w:val="006807F5"/>
    <w:rsid w:val="00815A46"/>
    <w:rsid w:val="00A8364E"/>
    <w:rsid w:val="00AD2E7D"/>
    <w:rsid w:val="00B85AB6"/>
    <w:rsid w:val="00C963F7"/>
    <w:rsid w:val="00D07923"/>
    <w:rsid w:val="00E8474C"/>
    <w:rsid w:val="00EF67D7"/>
    <w:rsid w:val="00F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5DADA83D94ACBBE3BA03DC1494ABC">
    <w:name w:val="5E65DADA83D94ACBBE3BA03DC1494ABC"/>
  </w:style>
  <w:style w:type="paragraph" w:customStyle="1" w:styleId="DA90C25232984E9DBD6820174029E00F">
    <w:name w:val="DA90C25232984E9DBD6820174029E00F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A0D2F370D244366ADD61B6740DB3B63">
    <w:name w:val="6A0D2F370D244366ADD61B6740DB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5DE36-AE5D-42D6-9D00-77BF5A1A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451</TotalTime>
  <Pages>1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Manual do usuário</dc:title>
  <dc:subject>Introdução ao software Calculadora</dc:subject>
  <dc:creator>Windows User</dc:creator>
  <cp:lastModifiedBy>Tales Abdo</cp:lastModifiedBy>
  <cp:revision>33</cp:revision>
  <cp:lastPrinted>2016-06-10T03:24:00Z</cp:lastPrinted>
  <dcterms:created xsi:type="dcterms:W3CDTF">2016-05-20T16:43:00Z</dcterms:created>
  <dcterms:modified xsi:type="dcterms:W3CDTF">2016-06-10T03:26:00Z</dcterms:modified>
</cp:coreProperties>
</file>